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CC0400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66925" cy="2066925"/>
                  <wp:effectExtent l="0" t="0" r="9525" b="952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D14FE5" w:rsidP="001B2ABD">
            <w:pPr>
              <w:pStyle w:val="Titel"/>
            </w:pPr>
            <w:r>
              <w:t>Zanhua Li</w:t>
            </w:r>
          </w:p>
          <w:p w:rsidR="001B2ABD" w:rsidRDefault="001B2ABD" w:rsidP="001B2ABD">
            <w:pPr>
              <w:pStyle w:val="Ondertitel"/>
            </w:pP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EDEB4EA228AA40208C143A2165E8EA89"/>
              </w:placeholder>
              <w:temporary/>
              <w:showingPlcHdr/>
              <w15:appearance w15:val="hidden"/>
            </w:sdtPr>
            <w:sdtEndPr/>
            <w:sdtContent>
              <w:p w:rsidR="001B2ABD" w:rsidRPr="00FC5BB3" w:rsidRDefault="00036450" w:rsidP="00036450">
                <w:pPr>
                  <w:pStyle w:val="Kop3"/>
                </w:pPr>
                <w:r w:rsidRPr="00FC5BB3">
                  <w:rPr>
                    <w:lang w:bidi="nl-NL"/>
                  </w:rPr>
                  <w:t>Profiel</w:t>
                </w:r>
              </w:p>
            </w:sdtContent>
          </w:sdt>
          <w:p w:rsidR="00036450" w:rsidRDefault="00D14FE5" w:rsidP="00036450">
            <w:r>
              <w:t xml:space="preserve">Hoi, ik ben Zanhua. </w:t>
            </w:r>
            <w:r w:rsidR="00CC0400">
              <w:t xml:space="preserve">Ik ben een </w:t>
            </w:r>
            <w:r w:rsidR="00FC5BB3">
              <w:t>20</w:t>
            </w:r>
            <w:r w:rsidR="00CC0400">
              <w:t xml:space="preserve"> jaar oud jongen en kom uit China.</w:t>
            </w:r>
          </w:p>
          <w:p w:rsidR="00CC0400" w:rsidRDefault="00CC0400" w:rsidP="00036450">
            <w:r>
              <w:t>Ben een sociaal persoon.</w:t>
            </w:r>
          </w:p>
          <w:p w:rsidR="00CC0400" w:rsidRDefault="00CC0400" w:rsidP="00036450">
            <w:r>
              <w:t xml:space="preserve">Hou van samenwerking en leer van elkaar om beter te worden. </w:t>
            </w:r>
          </w:p>
          <w:p w:rsidR="00CC0400" w:rsidRDefault="00CC0400" w:rsidP="00036450">
            <w:r>
              <w:t xml:space="preserve">Zit nu </w:t>
            </w:r>
            <w:r w:rsidR="00FC5BB3">
              <w:t>Applicatie ontwikkelaar te studeren bij Bit-</w:t>
            </w:r>
            <w:proofErr w:type="spellStart"/>
            <w:r w:rsidR="00FC5BB3">
              <w:t>academy</w:t>
            </w:r>
            <w:proofErr w:type="spellEnd"/>
            <w:r w:rsidR="00FC5BB3">
              <w:t>.</w:t>
            </w:r>
          </w:p>
          <w:sdt>
            <w:sdtPr>
              <w:id w:val="-1954003311"/>
              <w:placeholder>
                <w:docPart w:val="8BD16E382DEB471BAEFA1757A534C3E2"/>
              </w:placeholder>
              <w:temporary/>
              <w:showingPlcHdr/>
              <w15:appearance w15:val="hidden"/>
            </w:sdtPr>
            <w:sdtEndPr/>
            <w:sdtContent>
              <w:p w:rsidR="00036450" w:rsidRDefault="004813B3" w:rsidP="00036450">
                <w:pPr>
                  <w:pStyle w:val="Kop3"/>
                </w:pPr>
                <w:r w:rsidRPr="00036450">
                  <w:rPr>
                    <w:lang w:bidi="nl-NL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476E3829040041F3A71337A19D2F40CA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nl-NL"/>
                  </w:rPr>
                  <w:t>TELEFOON:</w:t>
                </w:r>
              </w:p>
            </w:sdtContent>
          </w:sdt>
          <w:p w:rsidR="004D3011" w:rsidRDefault="009B17CB" w:rsidP="004D3011">
            <w:r>
              <w:t>0687039969</w:t>
            </w:r>
          </w:p>
          <w:p w:rsidR="009B17CB" w:rsidRDefault="009B17CB" w:rsidP="004D3011">
            <w:r>
              <w:t>VAST:</w:t>
            </w:r>
          </w:p>
          <w:p w:rsidR="004D3011" w:rsidRDefault="009B17CB" w:rsidP="004D3011">
            <w:r>
              <w:t>0206974628</w:t>
            </w:r>
          </w:p>
          <w:p w:rsidR="009B17CB" w:rsidRDefault="009B17CB" w:rsidP="004D3011"/>
          <w:p w:rsidR="00FC5BB3" w:rsidRDefault="00FC5BB3" w:rsidP="004D3011">
            <w:proofErr w:type="spellStart"/>
            <w:r>
              <w:t>Linkedin</w:t>
            </w:r>
            <w:proofErr w:type="spellEnd"/>
            <w:r>
              <w:t>:</w:t>
            </w:r>
          </w:p>
          <w:p w:rsidR="00FC5BB3" w:rsidRDefault="00FC5BB3" w:rsidP="004D3011">
            <w:hyperlink r:id="rId12" w:history="1">
              <w:r>
                <w:rPr>
                  <w:rStyle w:val="Hyperlink"/>
                </w:rPr>
                <w:t>https://www.linkedin.com/in/zanhua-li/</w:t>
              </w:r>
            </w:hyperlink>
          </w:p>
          <w:p w:rsidR="00FC5BB3" w:rsidRDefault="00FC5BB3" w:rsidP="004D3011"/>
          <w:sdt>
            <w:sdtPr>
              <w:id w:val="-240260293"/>
              <w:placeholder>
                <w:docPart w:val="2E81E1D969594D5391E364F6CE4F0EF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rPr>
                    <w:lang w:bidi="nl-NL"/>
                  </w:rPr>
                  <w:t>E-MAIL:</w:t>
                </w:r>
              </w:p>
            </w:sdtContent>
          </w:sdt>
          <w:p w:rsidR="00036450" w:rsidRDefault="00FB1291" w:rsidP="004D3011">
            <w:hyperlink r:id="rId13" w:history="1">
              <w:r w:rsidRPr="00870ABD">
                <w:rPr>
                  <w:rStyle w:val="Hyperlink"/>
                </w:rPr>
                <w:t>li021199@gmail.com</w:t>
              </w:r>
            </w:hyperlink>
          </w:p>
          <w:p w:rsidR="00C756FC" w:rsidRDefault="00C756FC" w:rsidP="004D3011">
            <w:pPr>
              <w:rPr>
                <w:rStyle w:val="Hyperlink"/>
              </w:rPr>
            </w:pPr>
          </w:p>
          <w:p w:rsidR="00C756FC" w:rsidRDefault="00C756FC" w:rsidP="00C756FC">
            <w:r>
              <w:t>ADRES:</w:t>
            </w:r>
          </w:p>
          <w:p w:rsidR="00C756FC" w:rsidRDefault="00C756FC" w:rsidP="00C756FC">
            <w:r>
              <w:t>Amsterdam</w:t>
            </w:r>
          </w:p>
          <w:p w:rsidR="00C756FC" w:rsidRDefault="00C756FC" w:rsidP="00C756FC">
            <w:proofErr w:type="spellStart"/>
            <w:r>
              <w:t>Zuid-Oost</w:t>
            </w:r>
            <w:proofErr w:type="spellEnd"/>
          </w:p>
          <w:p w:rsidR="00C756FC" w:rsidRDefault="00C756FC" w:rsidP="00C756FC">
            <w:r>
              <w:t>Gein</w:t>
            </w:r>
          </w:p>
          <w:p w:rsidR="00C756FC" w:rsidRDefault="00C756FC" w:rsidP="00C756FC">
            <w:r>
              <w:t>Wisseloord 15</w:t>
            </w:r>
          </w:p>
          <w:p w:rsidR="00C756FC" w:rsidRDefault="00C756FC" w:rsidP="00C756FC"/>
          <w:p w:rsidR="00C756FC" w:rsidRDefault="00C756FC" w:rsidP="00C756FC">
            <w:r>
              <w:t>POSTCODE:</w:t>
            </w:r>
          </w:p>
          <w:p w:rsidR="00C756FC" w:rsidRDefault="00C756FC" w:rsidP="00C756FC">
            <w:r>
              <w:t>1107NA</w:t>
            </w:r>
          </w:p>
          <w:p w:rsidR="00C756FC" w:rsidRPr="00E4381A" w:rsidRDefault="00C756FC" w:rsidP="004D3011">
            <w:pPr>
              <w:rPr>
                <w:rStyle w:val="Hyperlink"/>
              </w:rPr>
            </w:pPr>
          </w:p>
          <w:sdt>
            <w:sdtPr>
              <w:rPr>
                <w:color w:val="DD8047" w:themeColor="accent2"/>
                <w:u w:val="single"/>
              </w:rPr>
              <w:id w:val="-1444214663"/>
              <w:placeholder>
                <w:docPart w:val="7B25D9F5B25C4E9E8D6DC815C2613238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:rsidR="004D3011" w:rsidRPr="00FC5BB3" w:rsidRDefault="002400EB" w:rsidP="004D3011">
                <w:pPr>
                  <w:pStyle w:val="Kop3"/>
                </w:pPr>
                <w:r w:rsidRPr="00FC5BB3">
                  <w:rPr>
                    <w:lang w:bidi="nl-NL"/>
                  </w:rPr>
                  <w:t>HOBBY’S</w:t>
                </w:r>
              </w:p>
            </w:sdtContent>
          </w:sdt>
          <w:p w:rsidR="004D3011" w:rsidRPr="00FC5BB3" w:rsidRDefault="009B17CB" w:rsidP="004D3011">
            <w:r>
              <w:t>Badminton</w:t>
            </w:r>
          </w:p>
          <w:p w:rsidR="004D3011" w:rsidRPr="00FC5BB3" w:rsidRDefault="00FC5BB3" w:rsidP="004D3011">
            <w:r>
              <w:t>Sportschool</w:t>
            </w:r>
          </w:p>
          <w:p w:rsidR="004D3011" w:rsidRPr="00FC5BB3" w:rsidRDefault="009B17CB" w:rsidP="004D3011">
            <w:r>
              <w:t>Zwemmen</w:t>
            </w:r>
          </w:p>
          <w:p w:rsidR="004D3011" w:rsidRDefault="009B17CB" w:rsidP="004D3011">
            <w:r>
              <w:t>Programmeren</w:t>
            </w:r>
          </w:p>
          <w:p w:rsidR="00CC0400" w:rsidRDefault="00CC0400" w:rsidP="004D3011">
            <w:pPr>
              <w:rPr>
                <w:lang w:val="en-US"/>
              </w:rPr>
            </w:pPr>
          </w:p>
          <w:p w:rsidR="00CC0400" w:rsidRDefault="00CC0400" w:rsidP="00CC0400">
            <w:pPr>
              <w:pStyle w:val="Kop3"/>
            </w:pPr>
            <w:r>
              <w:t>Geboorte datum:</w:t>
            </w:r>
          </w:p>
          <w:p w:rsidR="00CC0400" w:rsidRPr="00CC0400" w:rsidRDefault="00CC0400" w:rsidP="00CC0400">
            <w:r>
              <w:t xml:space="preserve">02-11-1999 </w:t>
            </w:r>
            <w:proofErr w:type="spellStart"/>
            <w:r>
              <w:t>Xi,an</w:t>
            </w:r>
            <w:proofErr w:type="spellEnd"/>
            <w:r>
              <w:t xml:space="preserve"> China</w:t>
            </w:r>
          </w:p>
          <w:p w:rsidR="00CC0400" w:rsidRPr="009B17CB" w:rsidRDefault="00CC0400" w:rsidP="004D3011">
            <w:pPr>
              <w:rPr>
                <w:lang w:val="en-US"/>
              </w:rPr>
            </w:pPr>
          </w:p>
        </w:tc>
        <w:tc>
          <w:tcPr>
            <w:tcW w:w="720" w:type="dxa"/>
          </w:tcPr>
          <w:p w:rsidR="001B2ABD" w:rsidRPr="009B17CB" w:rsidRDefault="001B2ABD" w:rsidP="000C45FF">
            <w:pPr>
              <w:tabs>
                <w:tab w:val="left" w:pos="990"/>
              </w:tabs>
              <w:rPr>
                <w:lang w:val="en-US"/>
              </w:rPr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1A34D9ECE9D453C84D63093EE21972B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Kop2"/>
                </w:pPr>
                <w:r w:rsidRPr="00036450">
                  <w:rPr>
                    <w:lang w:bidi="nl-NL"/>
                  </w:rPr>
                  <w:t>OPLEIDING</w:t>
                </w:r>
              </w:p>
            </w:sdtContent>
          </w:sdt>
          <w:p w:rsidR="00036450" w:rsidRPr="00036450" w:rsidRDefault="00FC5BB3" w:rsidP="00036450">
            <w:pPr>
              <w:rPr>
                <w:b/>
              </w:rPr>
            </w:pPr>
            <w:r>
              <w:rPr>
                <w:b/>
              </w:rPr>
              <w:t xml:space="preserve">SGR (School Gemeenschap Reigersbos) </w:t>
            </w:r>
            <w:r w:rsidR="009B17CB">
              <w:rPr>
                <w:b/>
              </w:rPr>
              <w:t>VMBO</w:t>
            </w:r>
            <w:r w:rsidR="00CC0400">
              <w:rPr>
                <w:b/>
              </w:rPr>
              <w:t>/T</w:t>
            </w:r>
            <w:r w:rsidR="009B17CB">
              <w:rPr>
                <w:b/>
              </w:rPr>
              <w:t>-Natuur en Techniek</w:t>
            </w:r>
          </w:p>
          <w:p w:rsidR="00036450" w:rsidRDefault="009B17CB" w:rsidP="009B17CB">
            <w:pPr>
              <w:pStyle w:val="Datum"/>
            </w:pPr>
            <w:r>
              <w:t>2013</w:t>
            </w:r>
            <w:r w:rsidR="00036450" w:rsidRPr="00036450">
              <w:rPr>
                <w:lang w:bidi="nl-NL"/>
              </w:rPr>
              <w:t xml:space="preserve"> </w:t>
            </w:r>
            <w:r>
              <w:rPr>
                <w:lang w:bidi="nl-NL"/>
              </w:rPr>
              <w:t>–</w:t>
            </w:r>
            <w:r w:rsidR="00036450" w:rsidRPr="00036450">
              <w:rPr>
                <w:lang w:bidi="nl-NL"/>
              </w:rPr>
              <w:t xml:space="preserve"> </w:t>
            </w:r>
            <w:r>
              <w:t>2017</w:t>
            </w:r>
          </w:p>
          <w:p w:rsidR="009B17CB" w:rsidRPr="009B17CB" w:rsidRDefault="009B17CB" w:rsidP="009B17CB"/>
          <w:p w:rsidR="00036450" w:rsidRPr="00036450" w:rsidRDefault="00FC5BB3" w:rsidP="00036450">
            <w:pPr>
              <w:rPr>
                <w:b/>
              </w:rPr>
            </w:pPr>
            <w:r>
              <w:rPr>
                <w:b/>
              </w:rPr>
              <w:t>MA (</w:t>
            </w:r>
            <w:proofErr w:type="spellStart"/>
            <w:r>
              <w:rPr>
                <w:b/>
              </w:rPr>
              <w:t>MediaCollege</w:t>
            </w:r>
            <w:proofErr w:type="spellEnd"/>
            <w:r>
              <w:rPr>
                <w:b/>
              </w:rPr>
              <w:t xml:space="preserve"> van Amsterdam) </w:t>
            </w:r>
            <w:r w:rsidR="009B17CB">
              <w:rPr>
                <w:b/>
              </w:rPr>
              <w:t xml:space="preserve">MBO </w:t>
            </w:r>
            <w:proofErr w:type="spellStart"/>
            <w:r w:rsidR="009B17CB">
              <w:rPr>
                <w:b/>
              </w:rPr>
              <w:t>Mediadeveloper</w:t>
            </w:r>
            <w:proofErr w:type="spellEnd"/>
          </w:p>
          <w:p w:rsidR="00036450" w:rsidRDefault="009B17CB" w:rsidP="009B17CB">
            <w:pPr>
              <w:pStyle w:val="Datum"/>
            </w:pPr>
            <w:r>
              <w:t>2017</w:t>
            </w:r>
            <w:r w:rsidR="00036450" w:rsidRPr="00036450">
              <w:rPr>
                <w:lang w:bidi="nl-NL"/>
              </w:rPr>
              <w:t xml:space="preserve"> </w:t>
            </w:r>
            <w:r w:rsidR="00FC5BB3">
              <w:rPr>
                <w:lang w:bidi="nl-NL"/>
              </w:rPr>
              <w:t>–</w:t>
            </w:r>
            <w:r w:rsidR="00036450" w:rsidRPr="00036450">
              <w:rPr>
                <w:lang w:bidi="nl-NL"/>
              </w:rPr>
              <w:t xml:space="preserve"> </w:t>
            </w:r>
            <w:r>
              <w:t>20</w:t>
            </w:r>
            <w:r w:rsidR="00FC5BB3">
              <w:t>19</w:t>
            </w:r>
          </w:p>
          <w:p w:rsidR="00FC5BB3" w:rsidRDefault="00FC5BB3" w:rsidP="00FC5BB3"/>
          <w:p w:rsidR="00FC5BB3" w:rsidRPr="00FC5BB3" w:rsidRDefault="00FC5BB3" w:rsidP="00FC5BB3">
            <w:pPr>
              <w:rPr>
                <w:b/>
                <w:bCs/>
              </w:rPr>
            </w:pPr>
            <w:r w:rsidRPr="00FC5BB3">
              <w:rPr>
                <w:b/>
                <w:bCs/>
              </w:rPr>
              <w:t>ROC (ROC van Amsterdam) MBO Applicatie ontwikkelaar</w:t>
            </w:r>
          </w:p>
          <w:p w:rsidR="00FC5BB3" w:rsidRDefault="00FC5BB3" w:rsidP="00FC5BB3">
            <w:pPr>
              <w:rPr>
                <w:lang w:bidi="nl-NL"/>
              </w:rPr>
            </w:pPr>
            <w:r>
              <w:t xml:space="preserve">2019 </w:t>
            </w:r>
            <w:r w:rsidRPr="00036450">
              <w:rPr>
                <w:lang w:bidi="nl-NL"/>
              </w:rPr>
              <w:t xml:space="preserve"> </w:t>
            </w:r>
            <w:r>
              <w:rPr>
                <w:lang w:bidi="nl-NL"/>
              </w:rPr>
              <w:t>–</w:t>
            </w:r>
            <w:r>
              <w:rPr>
                <w:lang w:bidi="nl-NL"/>
              </w:rPr>
              <w:t xml:space="preserve"> 2022</w:t>
            </w:r>
          </w:p>
          <w:p w:rsidR="00FC5BB3" w:rsidRDefault="00FC5BB3" w:rsidP="00FC5BB3">
            <w:pPr>
              <w:rPr>
                <w:lang w:bidi="nl-NL"/>
              </w:rPr>
            </w:pPr>
          </w:p>
          <w:p w:rsidR="00FC5BB3" w:rsidRPr="00FC5BB3" w:rsidRDefault="00FC5BB3" w:rsidP="00FC5BB3">
            <w:pPr>
              <w:rPr>
                <w:b/>
                <w:bCs/>
                <w:lang w:bidi="nl-NL"/>
              </w:rPr>
            </w:pPr>
            <w:r w:rsidRPr="00FC5BB3">
              <w:rPr>
                <w:b/>
                <w:bCs/>
                <w:lang w:bidi="nl-NL"/>
              </w:rPr>
              <w:t>Bit (Bit-</w:t>
            </w:r>
            <w:proofErr w:type="spellStart"/>
            <w:r w:rsidRPr="00FC5BB3">
              <w:rPr>
                <w:b/>
                <w:bCs/>
                <w:lang w:bidi="nl-NL"/>
              </w:rPr>
              <w:t>academy</w:t>
            </w:r>
            <w:proofErr w:type="spellEnd"/>
            <w:r w:rsidRPr="00FC5BB3">
              <w:rPr>
                <w:b/>
                <w:bCs/>
                <w:lang w:bidi="nl-NL"/>
              </w:rPr>
              <w:t>) MBO Applicatie ontwikkelaar</w:t>
            </w:r>
          </w:p>
          <w:p w:rsidR="00FC5BB3" w:rsidRPr="00FC5BB3" w:rsidRDefault="00FC5BB3" w:rsidP="00FC5BB3">
            <w:r>
              <w:rPr>
                <w:lang w:bidi="nl-NL"/>
              </w:rPr>
              <w:t xml:space="preserve">2019 </w:t>
            </w:r>
            <w:r w:rsidRPr="00036450">
              <w:rPr>
                <w:lang w:bidi="nl-NL"/>
              </w:rPr>
              <w:t xml:space="preserve"> </w:t>
            </w:r>
            <w:r>
              <w:rPr>
                <w:lang w:bidi="nl-NL"/>
              </w:rPr>
              <w:t>–</w:t>
            </w:r>
            <w:r>
              <w:rPr>
                <w:lang w:bidi="nl-NL"/>
              </w:rPr>
              <w:t xml:space="preserve"> 2022</w:t>
            </w:r>
          </w:p>
          <w:sdt>
            <w:sdtPr>
              <w:id w:val="1001553383"/>
              <w:placeholder>
                <w:docPart w:val="262EA3E814524B85AE3F3F9150F23519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Kop2"/>
                </w:pPr>
                <w:r w:rsidRPr="00036450">
                  <w:rPr>
                    <w:lang w:bidi="nl-NL"/>
                  </w:rPr>
                  <w:t>WERKERVARING</w:t>
                </w:r>
              </w:p>
            </w:sdtContent>
          </w:sdt>
          <w:p w:rsidR="00036450" w:rsidRDefault="009B17CB" w:rsidP="00036450">
            <w:pPr>
              <w:rPr>
                <w:bCs/>
              </w:rPr>
            </w:pPr>
            <w:r>
              <w:rPr>
                <w:b/>
              </w:rPr>
              <w:t>Boni</w:t>
            </w:r>
            <w:r w:rsidR="00036450" w:rsidRPr="00036450">
              <w:rPr>
                <w:lang w:bidi="nl-NL"/>
              </w:rPr>
              <w:t xml:space="preserve">  </w:t>
            </w:r>
            <w:r>
              <w:rPr>
                <w:b/>
              </w:rPr>
              <w:t>Vakkenvuller</w:t>
            </w:r>
            <w:r w:rsidR="00D14FE5">
              <w:rPr>
                <w:b/>
              </w:rPr>
              <w:t xml:space="preserve"> (</w:t>
            </w:r>
            <w:proofErr w:type="spellStart"/>
            <w:r w:rsidR="00D14FE5">
              <w:rPr>
                <w:b/>
              </w:rPr>
              <w:t>All</w:t>
            </w:r>
            <w:proofErr w:type="spellEnd"/>
            <w:r w:rsidR="00D14FE5">
              <w:rPr>
                <w:b/>
              </w:rPr>
              <w:t xml:space="preserve"> </w:t>
            </w:r>
            <w:proofErr w:type="spellStart"/>
            <w:r w:rsidR="00D14FE5">
              <w:rPr>
                <w:b/>
              </w:rPr>
              <w:t>around</w:t>
            </w:r>
            <w:proofErr w:type="spellEnd"/>
            <w:r w:rsidR="00D14FE5">
              <w:rPr>
                <w:b/>
              </w:rPr>
              <w:t>)</w:t>
            </w:r>
          </w:p>
          <w:p w:rsidR="00036450" w:rsidRPr="00036450" w:rsidRDefault="00C756FC" w:rsidP="00036450">
            <w:r>
              <w:t>24</w:t>
            </w:r>
            <w:r w:rsidR="009B17CB">
              <w:t>-1</w:t>
            </w:r>
            <w:r>
              <w:t>0</w:t>
            </w:r>
            <w:r w:rsidR="009B17CB">
              <w:t>-2016</w:t>
            </w:r>
            <w:r w:rsidR="00FC5BB3">
              <w:rPr>
                <w:lang w:bidi="nl-NL"/>
              </w:rPr>
              <w:t xml:space="preserve"> </w:t>
            </w:r>
            <w:r w:rsidR="00FC5BB3" w:rsidRPr="004D3011">
              <w:rPr>
                <w:lang w:bidi="nl-NL"/>
              </w:rPr>
              <w:t>–</w:t>
            </w:r>
            <w:r w:rsidR="00FC5BB3">
              <w:t xml:space="preserve">- </w:t>
            </w:r>
            <w:r w:rsidR="009B17CB">
              <w:t>23-04-2017</w:t>
            </w:r>
          </w:p>
          <w:p w:rsidR="004D3011" w:rsidRDefault="004D3011" w:rsidP="00036450"/>
          <w:p w:rsidR="004D3011" w:rsidRPr="004D3011" w:rsidRDefault="009B17CB" w:rsidP="004D3011">
            <w:pPr>
              <w:rPr>
                <w:bCs/>
              </w:rPr>
            </w:pPr>
            <w:proofErr w:type="spellStart"/>
            <w:r>
              <w:rPr>
                <w:b/>
              </w:rPr>
              <w:t>Amazing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oriental</w:t>
            </w:r>
            <w:proofErr w:type="spellEnd"/>
            <w:r w:rsidR="004D3011" w:rsidRPr="004D3011">
              <w:rPr>
                <w:lang w:bidi="nl-NL"/>
              </w:rPr>
              <w:t xml:space="preserve">  </w:t>
            </w:r>
            <w:r>
              <w:rPr>
                <w:b/>
              </w:rPr>
              <w:t>Vakkenvuller</w:t>
            </w:r>
          </w:p>
          <w:p w:rsidR="004D3011" w:rsidRPr="004D3011" w:rsidRDefault="00C756FC" w:rsidP="004D3011">
            <w:r>
              <w:rPr>
                <w:lang w:bidi="nl-NL"/>
              </w:rPr>
              <w:t>21-12-2017</w:t>
            </w:r>
            <w:r w:rsidR="00FC5BB3">
              <w:rPr>
                <w:lang w:bidi="nl-NL"/>
              </w:rPr>
              <w:t xml:space="preserve"> </w:t>
            </w:r>
            <w:r w:rsidR="00FC5BB3" w:rsidRPr="004D3011">
              <w:rPr>
                <w:lang w:bidi="nl-NL"/>
              </w:rPr>
              <w:t>–</w:t>
            </w:r>
            <w:r w:rsidR="00FC5BB3">
              <w:t xml:space="preserve">- </w:t>
            </w:r>
            <w:r>
              <w:t>30-06-2018</w:t>
            </w:r>
          </w:p>
          <w:p w:rsidR="004D3011" w:rsidRDefault="004D3011" w:rsidP="00036450"/>
          <w:p w:rsidR="00C756FC" w:rsidRPr="004D3011" w:rsidRDefault="00C756FC" w:rsidP="00C756FC">
            <w:pPr>
              <w:rPr>
                <w:bCs/>
              </w:rPr>
            </w:pPr>
            <w:proofErr w:type="spellStart"/>
            <w:r>
              <w:rPr>
                <w:b/>
              </w:rPr>
              <w:t>Amazing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oriental</w:t>
            </w:r>
            <w:proofErr w:type="spellEnd"/>
            <w:r w:rsidRPr="004D3011">
              <w:rPr>
                <w:lang w:bidi="nl-NL"/>
              </w:rPr>
              <w:t xml:space="preserve">  </w:t>
            </w:r>
            <w:r>
              <w:rPr>
                <w:b/>
              </w:rPr>
              <w:t>Vakkenvuller</w:t>
            </w:r>
          </w:p>
          <w:p w:rsidR="00C756FC" w:rsidRPr="004D3011" w:rsidRDefault="00C756FC" w:rsidP="00C756FC">
            <w:r>
              <w:rPr>
                <w:lang w:bidi="nl-NL"/>
              </w:rPr>
              <w:t xml:space="preserve">16-12-2018 </w:t>
            </w:r>
            <w:r w:rsidRPr="004D3011">
              <w:rPr>
                <w:lang w:bidi="nl-NL"/>
              </w:rPr>
              <w:t>–</w:t>
            </w:r>
            <w:r>
              <w:t>- 03-03-2019</w:t>
            </w:r>
          </w:p>
          <w:p w:rsidR="004D3011" w:rsidRDefault="004D3011" w:rsidP="00036450"/>
          <w:p w:rsidR="00FC5BB3" w:rsidRPr="00FC5BB3" w:rsidRDefault="00FC5BB3" w:rsidP="00036450">
            <w:pPr>
              <w:rPr>
                <w:b/>
                <w:bCs/>
              </w:rPr>
            </w:pPr>
            <w:r w:rsidRPr="00FC5BB3">
              <w:rPr>
                <w:b/>
                <w:bCs/>
              </w:rPr>
              <w:t xml:space="preserve">AH </w:t>
            </w:r>
            <w:proofErr w:type="spellStart"/>
            <w:r w:rsidRPr="00FC5BB3">
              <w:rPr>
                <w:b/>
                <w:bCs/>
              </w:rPr>
              <w:t>To</w:t>
            </w:r>
            <w:proofErr w:type="spellEnd"/>
            <w:r w:rsidRPr="00FC5BB3">
              <w:rPr>
                <w:b/>
                <w:bCs/>
              </w:rPr>
              <w:t xml:space="preserve"> Go Verkoper</w:t>
            </w:r>
          </w:p>
          <w:p w:rsidR="00FC5BB3" w:rsidRDefault="00FC5BB3" w:rsidP="00036450">
            <w:r>
              <w:t>10-04-2019</w:t>
            </w:r>
            <w:r>
              <w:rPr>
                <w:lang w:bidi="nl-NL"/>
              </w:rPr>
              <w:t xml:space="preserve"> </w:t>
            </w:r>
            <w:r w:rsidRPr="004D3011">
              <w:rPr>
                <w:lang w:bidi="nl-NL"/>
              </w:rPr>
              <w:t>–</w:t>
            </w:r>
            <w:r>
              <w:t>-</w:t>
            </w:r>
            <w:r>
              <w:t xml:space="preserve"> </w:t>
            </w:r>
            <w:r w:rsidR="009A2A8A">
              <w:t>xx-xx-</w:t>
            </w:r>
            <w:bookmarkStart w:id="0" w:name="_GoBack"/>
            <w:bookmarkEnd w:id="0"/>
            <w:proofErr w:type="spellStart"/>
            <w:r w:rsidR="009A2A8A">
              <w:t>xxxx</w:t>
            </w:r>
            <w:proofErr w:type="spellEnd"/>
          </w:p>
          <w:p w:rsidR="00D14FE5" w:rsidRDefault="0039279E" w:rsidP="00D14FE5">
            <w:pPr>
              <w:pStyle w:val="Kop2"/>
            </w:pPr>
            <w:sdt>
              <w:sdtPr>
                <w:id w:val="1669594239"/>
                <w:placeholder>
                  <w:docPart w:val="2248D8E3EC784B2EAE39EBA1D924AADB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Kop2Char"/>
                    <w:b/>
                    <w:lang w:bidi="nl-NL"/>
                  </w:rPr>
                  <w:t>VAARDIGHEDEN</w:t>
                </w:r>
              </w:sdtContent>
            </w:sdt>
            <w:r w:rsidR="00D14FE5">
              <w:rPr>
                <w:color w:val="FFFFFF" w:themeColor="background1"/>
              </w:rPr>
              <w:tab/>
            </w:r>
          </w:p>
          <w:p w:rsidR="00D14FE5" w:rsidRDefault="00D14FE5" w:rsidP="00D14FE5">
            <w:pPr>
              <w:pStyle w:val="Lijstalinea"/>
              <w:numPr>
                <w:ilvl w:val="0"/>
                <w:numId w:val="1"/>
              </w:numPr>
            </w:pPr>
            <w:r>
              <w:t>Wiskunde</w:t>
            </w:r>
          </w:p>
          <w:p w:rsidR="00D14FE5" w:rsidRDefault="00D14FE5" w:rsidP="00D14FE5">
            <w:pPr>
              <w:pStyle w:val="Lijstalinea"/>
              <w:numPr>
                <w:ilvl w:val="0"/>
                <w:numId w:val="1"/>
              </w:numPr>
            </w:pPr>
            <w:r>
              <w:t>Natuurkunde</w:t>
            </w:r>
          </w:p>
          <w:p w:rsidR="00CC0400" w:rsidRDefault="00CC0400" w:rsidP="00D14FE5">
            <w:pPr>
              <w:pStyle w:val="Lijstalinea"/>
              <w:numPr>
                <w:ilvl w:val="0"/>
                <w:numId w:val="1"/>
              </w:numPr>
            </w:pPr>
            <w:r>
              <w:t>Zwemdiploma A,B,C</w:t>
            </w:r>
          </w:p>
          <w:p w:rsidR="00D14FE5" w:rsidRDefault="00D14FE5" w:rsidP="00D14FE5">
            <w:pPr>
              <w:pStyle w:val="Lijstalinea"/>
              <w:numPr>
                <w:ilvl w:val="0"/>
                <w:numId w:val="1"/>
              </w:numPr>
            </w:pPr>
            <w:r>
              <w:t>Scrum methode</w:t>
            </w:r>
          </w:p>
          <w:p w:rsidR="00FC5BB3" w:rsidRDefault="00FC5BB3" w:rsidP="00D14FE5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MoSCoW</w:t>
            </w:r>
            <w:proofErr w:type="spellEnd"/>
            <w:r>
              <w:t xml:space="preserve"> methode</w:t>
            </w:r>
          </w:p>
          <w:p w:rsidR="00D14FE5" w:rsidRDefault="00D14FE5" w:rsidP="00D14FE5">
            <w:pPr>
              <w:pStyle w:val="Lijstalinea"/>
              <w:numPr>
                <w:ilvl w:val="0"/>
                <w:numId w:val="1"/>
              </w:numPr>
            </w:pPr>
            <w:r>
              <w:t>HTML, CSS, JS</w:t>
            </w:r>
          </w:p>
          <w:p w:rsidR="00D14FE5" w:rsidRPr="00D14FE5" w:rsidRDefault="00D14FE5" w:rsidP="00CC0400">
            <w:pPr>
              <w:pStyle w:val="Lijstalinea"/>
              <w:numPr>
                <w:ilvl w:val="0"/>
                <w:numId w:val="1"/>
              </w:numPr>
            </w:pPr>
            <w:r>
              <w:t xml:space="preserve">PHP, </w:t>
            </w:r>
            <w:proofErr w:type="spellStart"/>
            <w:r>
              <w:t>MySQL</w:t>
            </w:r>
            <w:proofErr w:type="spellEnd"/>
          </w:p>
          <w:p w:rsidR="00CC0400" w:rsidRDefault="00CC0400" w:rsidP="00CC0400">
            <w:pPr>
              <w:pStyle w:val="Kop2"/>
            </w:pPr>
            <w:r>
              <w:t>Taalkennis</w:t>
            </w:r>
            <w:r>
              <w:rPr>
                <w:color w:val="FFFFFF" w:themeColor="background1"/>
              </w:rPr>
              <w:tab/>
            </w:r>
          </w:p>
          <w:p w:rsidR="00CC0400" w:rsidRDefault="00CC0400" w:rsidP="00CC0400">
            <w:pPr>
              <w:pStyle w:val="Lijstalinea"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Chinees (mandarijns) – moedertaal</w:t>
            </w:r>
          </w:p>
          <w:p w:rsidR="00CC0400" w:rsidRDefault="00CC0400" w:rsidP="00CC0400">
            <w:pPr>
              <w:pStyle w:val="Lijstalinea"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Nederlands – goed</w:t>
            </w:r>
          </w:p>
          <w:p w:rsidR="00CC0400" w:rsidRPr="00D14FE5" w:rsidRDefault="00CC0400" w:rsidP="00CC0400">
            <w:pPr>
              <w:pStyle w:val="Lijstalinea"/>
              <w:numPr>
                <w:ilvl w:val="0"/>
                <w:numId w:val="5"/>
              </w:numPr>
              <w:rPr>
                <w:szCs w:val="18"/>
              </w:rPr>
            </w:pPr>
            <w:r>
              <w:rPr>
                <w:szCs w:val="18"/>
              </w:rPr>
              <w:t>Engels - Voldoende</w:t>
            </w:r>
          </w:p>
          <w:p w:rsidR="00D14FE5" w:rsidRDefault="00D14FE5" w:rsidP="00D14FE5"/>
          <w:p w:rsidR="00D14FE5" w:rsidRDefault="00D14FE5" w:rsidP="00D14FE5"/>
          <w:p w:rsidR="00C756FC" w:rsidRPr="00D14FE5" w:rsidRDefault="00C756FC" w:rsidP="00D14FE5">
            <w:pPr>
              <w:ind w:firstLine="720"/>
            </w:pPr>
          </w:p>
        </w:tc>
      </w:tr>
    </w:tbl>
    <w:p w:rsidR="0043117B" w:rsidRDefault="0039279E" w:rsidP="000C45FF">
      <w:pPr>
        <w:tabs>
          <w:tab w:val="left" w:pos="990"/>
        </w:tabs>
      </w:pPr>
    </w:p>
    <w:sectPr w:rsidR="0043117B" w:rsidSect="00517E89">
      <w:headerReference w:type="default" r:id="rId14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279E" w:rsidRDefault="0039279E" w:rsidP="000C45FF">
      <w:r>
        <w:separator/>
      </w:r>
    </w:p>
  </w:endnote>
  <w:endnote w:type="continuationSeparator" w:id="0">
    <w:p w:rsidR="0039279E" w:rsidRDefault="0039279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279E" w:rsidRDefault="0039279E" w:rsidP="000C45FF">
      <w:r>
        <w:separator/>
      </w:r>
    </w:p>
  </w:footnote>
  <w:footnote w:type="continuationSeparator" w:id="0">
    <w:p w:rsidR="0039279E" w:rsidRDefault="0039279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Koptekst"/>
    </w:pPr>
    <w:r>
      <w:rPr>
        <w:noProof/>
        <w:lang w:bidi="nl-NL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posOffset>148856</wp:posOffset>
          </wp:positionH>
          <wp:positionV relativeFrom="page">
            <wp:posOffset>244549</wp:posOffset>
          </wp:positionV>
          <wp:extent cx="7259320" cy="10196055"/>
          <wp:effectExtent l="0" t="0" r="0" b="0"/>
          <wp:wrapNone/>
          <wp:docPr id="3" name="Afbeelding 3" descr="decoratief el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73588" cy="10216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4237"/>
    <w:multiLevelType w:val="hybridMultilevel"/>
    <w:tmpl w:val="E4E6D0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94D80"/>
    <w:multiLevelType w:val="hybridMultilevel"/>
    <w:tmpl w:val="D45A1F3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D7028"/>
    <w:multiLevelType w:val="hybridMultilevel"/>
    <w:tmpl w:val="22DCC7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3765B"/>
    <w:multiLevelType w:val="hybridMultilevel"/>
    <w:tmpl w:val="C7989F6C"/>
    <w:lvl w:ilvl="0" w:tplc="0413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76FA16BB"/>
    <w:multiLevelType w:val="hybridMultilevel"/>
    <w:tmpl w:val="7FEE2E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CB"/>
    <w:rsid w:val="00036450"/>
    <w:rsid w:val="000C45FF"/>
    <w:rsid w:val="000E3FD1"/>
    <w:rsid w:val="00112054"/>
    <w:rsid w:val="001525E1"/>
    <w:rsid w:val="00154D8E"/>
    <w:rsid w:val="00180329"/>
    <w:rsid w:val="0019001F"/>
    <w:rsid w:val="001A74A5"/>
    <w:rsid w:val="001B2ABD"/>
    <w:rsid w:val="001E0391"/>
    <w:rsid w:val="001E1759"/>
    <w:rsid w:val="001F1ECC"/>
    <w:rsid w:val="002400EB"/>
    <w:rsid w:val="00252E80"/>
    <w:rsid w:val="00256CF7"/>
    <w:rsid w:val="0030481B"/>
    <w:rsid w:val="0037121F"/>
    <w:rsid w:val="0039279E"/>
    <w:rsid w:val="00404CCA"/>
    <w:rsid w:val="004071FC"/>
    <w:rsid w:val="00445947"/>
    <w:rsid w:val="004732C1"/>
    <w:rsid w:val="004813B3"/>
    <w:rsid w:val="00496591"/>
    <w:rsid w:val="004C63E4"/>
    <w:rsid w:val="004D3011"/>
    <w:rsid w:val="00517E89"/>
    <w:rsid w:val="005262AC"/>
    <w:rsid w:val="00565D85"/>
    <w:rsid w:val="005E39D5"/>
    <w:rsid w:val="00600670"/>
    <w:rsid w:val="0062123A"/>
    <w:rsid w:val="00646E75"/>
    <w:rsid w:val="006771D0"/>
    <w:rsid w:val="00715FCB"/>
    <w:rsid w:val="00743101"/>
    <w:rsid w:val="007867A0"/>
    <w:rsid w:val="007927F5"/>
    <w:rsid w:val="00802CA0"/>
    <w:rsid w:val="008A58E9"/>
    <w:rsid w:val="009A2A8A"/>
    <w:rsid w:val="009B17CB"/>
    <w:rsid w:val="00A2118D"/>
    <w:rsid w:val="00AD76E2"/>
    <w:rsid w:val="00B070E3"/>
    <w:rsid w:val="00B20152"/>
    <w:rsid w:val="00B70850"/>
    <w:rsid w:val="00C066B6"/>
    <w:rsid w:val="00C37BA1"/>
    <w:rsid w:val="00C4674C"/>
    <w:rsid w:val="00C506CF"/>
    <w:rsid w:val="00C72BED"/>
    <w:rsid w:val="00C756FC"/>
    <w:rsid w:val="00C9578B"/>
    <w:rsid w:val="00CA69AA"/>
    <w:rsid w:val="00CC0400"/>
    <w:rsid w:val="00CD3433"/>
    <w:rsid w:val="00D06633"/>
    <w:rsid w:val="00D14FE5"/>
    <w:rsid w:val="00D2522B"/>
    <w:rsid w:val="00D5459D"/>
    <w:rsid w:val="00DD172A"/>
    <w:rsid w:val="00E25A26"/>
    <w:rsid w:val="00E4381A"/>
    <w:rsid w:val="00E55D74"/>
    <w:rsid w:val="00EB103E"/>
    <w:rsid w:val="00F60274"/>
    <w:rsid w:val="00F77FB9"/>
    <w:rsid w:val="00FB068F"/>
    <w:rsid w:val="00FB1291"/>
    <w:rsid w:val="00FC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03C9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37BA1"/>
    <w:rPr>
      <w:sz w:val="18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Kop3">
    <w:name w:val="heading 3"/>
    <w:basedOn w:val="Standaard"/>
    <w:next w:val="Standaard"/>
    <w:link w:val="Kop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elChar">
    <w:name w:val="Titel Char"/>
    <w:basedOn w:val="Standaardalinea-lettertype"/>
    <w:link w:val="Titel"/>
    <w:uiPriority w:val="10"/>
    <w:rsid w:val="001B2ABD"/>
    <w:rPr>
      <w:caps/>
      <w:color w:val="000000" w:themeColor="text1"/>
      <w:sz w:val="96"/>
      <w:szCs w:val="76"/>
    </w:rPr>
  </w:style>
  <w:style w:type="character" w:styleId="Nadruk">
    <w:name w:val="Emphasis"/>
    <w:basedOn w:val="Standaardalinea-lettertype"/>
    <w:uiPriority w:val="11"/>
    <w:semiHidden/>
    <w:qFormat/>
    <w:rsid w:val="00E25A26"/>
    <w:rPr>
      <w:i/>
      <w:iCs/>
    </w:rPr>
  </w:style>
  <w:style w:type="character" w:customStyle="1" w:styleId="Kop1Char">
    <w:name w:val="Kop 1 Char"/>
    <w:basedOn w:val="Standaardalinea-lettertype"/>
    <w:link w:val="Kop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um">
    <w:name w:val="Date"/>
    <w:basedOn w:val="Standaard"/>
    <w:next w:val="Standaard"/>
    <w:link w:val="DatumChar"/>
    <w:uiPriority w:val="99"/>
    <w:rsid w:val="00036450"/>
  </w:style>
  <w:style w:type="character" w:customStyle="1" w:styleId="DatumChar">
    <w:name w:val="Datum Char"/>
    <w:basedOn w:val="Standaardalinea-lettertype"/>
    <w:link w:val="Datum"/>
    <w:uiPriority w:val="99"/>
    <w:rsid w:val="00036450"/>
    <w:rPr>
      <w:sz w:val="18"/>
      <w:szCs w:val="22"/>
    </w:rPr>
  </w:style>
  <w:style w:type="character" w:styleId="Hyperlink">
    <w:name w:val="Hyperlink"/>
    <w:basedOn w:val="Standaardalinea-lettertype"/>
    <w:uiPriority w:val="99"/>
    <w:unhideWhenUsed/>
    <w:rsid w:val="00C37BA1"/>
    <w:rPr>
      <w:color w:val="DD8047" w:themeColor="accent2"/>
      <w:u w:val="single"/>
    </w:rPr>
  </w:style>
  <w:style w:type="character" w:styleId="Onopgelostemelding">
    <w:name w:val="Unresolved Mention"/>
    <w:basedOn w:val="Standaardalinea-lettertype"/>
    <w:uiPriority w:val="99"/>
    <w:semiHidden/>
    <w:rsid w:val="004813B3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0C45FF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0C45FF"/>
    <w:rPr>
      <w:sz w:val="22"/>
      <w:szCs w:val="22"/>
    </w:rPr>
  </w:style>
  <w:style w:type="table" w:styleId="Tabelraster">
    <w:name w:val="Table Grid"/>
    <w:basedOn w:val="Standaardtabe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1B2ABD"/>
    <w:rPr>
      <w:color w:val="80808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Kop3Char">
    <w:name w:val="Kop 3 Char"/>
    <w:basedOn w:val="Standaardalinea-lettertype"/>
    <w:link w:val="Kop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Lijstalinea">
    <w:name w:val="List Paragraph"/>
    <w:basedOn w:val="Standaard"/>
    <w:uiPriority w:val="34"/>
    <w:semiHidden/>
    <w:qFormat/>
    <w:rsid w:val="00D14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i021199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zanhua-li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hua\AppData\Roaming\Microsoft\Templates\Blauwgrijs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EB4EA228AA40208C143A2165E8EA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DD3B5F7-1DED-4668-9DB8-E20E57A9E701}"/>
      </w:docPartPr>
      <w:docPartBody>
        <w:p w:rsidR="00127F23" w:rsidRDefault="00DD42F0">
          <w:pPr>
            <w:pStyle w:val="EDEB4EA228AA40208C143A2165E8EA89"/>
          </w:pPr>
          <w:r w:rsidRPr="00D5459D">
            <w:rPr>
              <w:lang w:bidi="nl-NL"/>
            </w:rPr>
            <w:t>Profiel</w:t>
          </w:r>
        </w:p>
      </w:docPartBody>
    </w:docPart>
    <w:docPart>
      <w:docPartPr>
        <w:name w:val="8BD16E382DEB471BAEFA1757A534C3E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286EE9-9599-4B33-9CE8-29C74E45CACE}"/>
      </w:docPartPr>
      <w:docPartBody>
        <w:p w:rsidR="00127F23" w:rsidRDefault="00DD42F0">
          <w:pPr>
            <w:pStyle w:val="8BD16E382DEB471BAEFA1757A534C3E2"/>
          </w:pPr>
          <w:r w:rsidRPr="00036450">
            <w:rPr>
              <w:lang w:bidi="nl-NL"/>
            </w:rPr>
            <w:t>CONTACT</w:t>
          </w:r>
        </w:p>
      </w:docPartBody>
    </w:docPart>
    <w:docPart>
      <w:docPartPr>
        <w:name w:val="476E3829040041F3A71337A19D2F40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A6E9344-3BDB-425C-A5CE-173D299D9316}"/>
      </w:docPartPr>
      <w:docPartBody>
        <w:p w:rsidR="00127F23" w:rsidRDefault="00DD42F0">
          <w:pPr>
            <w:pStyle w:val="476E3829040041F3A71337A19D2F40CA"/>
          </w:pPr>
          <w:r w:rsidRPr="004D3011">
            <w:rPr>
              <w:lang w:bidi="nl-NL"/>
            </w:rPr>
            <w:t>TELEFOON:</w:t>
          </w:r>
        </w:p>
      </w:docPartBody>
    </w:docPart>
    <w:docPart>
      <w:docPartPr>
        <w:name w:val="2E81E1D969594D5391E364F6CE4F0E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04E66CC-0653-44D1-AF05-3AC472E3D062}"/>
      </w:docPartPr>
      <w:docPartBody>
        <w:p w:rsidR="00127F23" w:rsidRDefault="00DD42F0">
          <w:pPr>
            <w:pStyle w:val="2E81E1D969594D5391E364F6CE4F0EF9"/>
          </w:pPr>
          <w:r w:rsidRPr="004D3011">
            <w:rPr>
              <w:lang w:bidi="nl-NL"/>
            </w:rPr>
            <w:t>E-MAIL:</w:t>
          </w:r>
        </w:p>
      </w:docPartBody>
    </w:docPart>
    <w:docPart>
      <w:docPartPr>
        <w:name w:val="7B25D9F5B25C4E9E8D6DC815C26132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0933CAA-6871-4726-BC65-E1E2692D2E5E}"/>
      </w:docPartPr>
      <w:docPartBody>
        <w:p w:rsidR="00127F23" w:rsidRDefault="00DD42F0">
          <w:pPr>
            <w:pStyle w:val="7B25D9F5B25C4E9E8D6DC815C2613238"/>
          </w:pPr>
          <w:r w:rsidRPr="004D3011">
            <w:rPr>
              <w:lang w:bidi="nl-NL"/>
            </w:rPr>
            <w:t>HOBBY’S</w:t>
          </w:r>
        </w:p>
      </w:docPartBody>
    </w:docPart>
    <w:docPart>
      <w:docPartPr>
        <w:name w:val="41A34D9ECE9D453C84D63093EE21972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FE44CF-7C0D-41A1-8C68-064B72765BE9}"/>
      </w:docPartPr>
      <w:docPartBody>
        <w:p w:rsidR="00127F23" w:rsidRDefault="00DD42F0">
          <w:pPr>
            <w:pStyle w:val="41A34D9ECE9D453C84D63093EE21972B"/>
          </w:pPr>
          <w:r w:rsidRPr="00036450">
            <w:rPr>
              <w:lang w:bidi="nl-NL"/>
            </w:rPr>
            <w:t>OPLEIDING</w:t>
          </w:r>
        </w:p>
      </w:docPartBody>
    </w:docPart>
    <w:docPart>
      <w:docPartPr>
        <w:name w:val="262EA3E814524B85AE3F3F9150F235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036921C-8DCD-4421-9D57-FCDC647BEC9B}"/>
      </w:docPartPr>
      <w:docPartBody>
        <w:p w:rsidR="00127F23" w:rsidRDefault="00DD42F0">
          <w:pPr>
            <w:pStyle w:val="262EA3E814524B85AE3F3F9150F23519"/>
          </w:pPr>
          <w:r w:rsidRPr="00036450">
            <w:rPr>
              <w:lang w:bidi="nl-NL"/>
            </w:rPr>
            <w:t>WERKERVARING</w:t>
          </w:r>
        </w:p>
      </w:docPartBody>
    </w:docPart>
    <w:docPart>
      <w:docPartPr>
        <w:name w:val="2248D8E3EC784B2EAE39EBA1D924AAD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BE8EE6-D7E1-414F-B607-950FCD9C3BFD}"/>
      </w:docPartPr>
      <w:docPartBody>
        <w:p w:rsidR="00127F23" w:rsidRDefault="00DD42F0">
          <w:pPr>
            <w:pStyle w:val="2248D8E3EC784B2EAE39EBA1D924AADB"/>
          </w:pPr>
          <w:r w:rsidRPr="00036450">
            <w:rPr>
              <w:rStyle w:val="Kop2Char"/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D0"/>
    <w:rsid w:val="00127F23"/>
    <w:rsid w:val="00745ECE"/>
    <w:rsid w:val="00844AD0"/>
    <w:rsid w:val="00D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qFormat/>
    <w:rsid w:val="00844AD0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C3AED021BA94CA48FE6B5C22EA60607">
    <w:name w:val="AC3AED021BA94CA48FE6B5C22EA60607"/>
  </w:style>
  <w:style w:type="paragraph" w:customStyle="1" w:styleId="0BEC572AD7EF4CF687E6181B96EE296B">
    <w:name w:val="0BEC572AD7EF4CF687E6181B96EE296B"/>
  </w:style>
  <w:style w:type="paragraph" w:customStyle="1" w:styleId="EDEB4EA228AA40208C143A2165E8EA89">
    <w:name w:val="EDEB4EA228AA40208C143A2165E8EA89"/>
  </w:style>
  <w:style w:type="paragraph" w:customStyle="1" w:styleId="DB6CB0A5A95E4A1ABFEAE3D1A1B5A039">
    <w:name w:val="DB6CB0A5A95E4A1ABFEAE3D1A1B5A039"/>
  </w:style>
  <w:style w:type="paragraph" w:customStyle="1" w:styleId="8BD16E382DEB471BAEFA1757A534C3E2">
    <w:name w:val="8BD16E382DEB471BAEFA1757A534C3E2"/>
  </w:style>
  <w:style w:type="paragraph" w:customStyle="1" w:styleId="476E3829040041F3A71337A19D2F40CA">
    <w:name w:val="476E3829040041F3A71337A19D2F40CA"/>
  </w:style>
  <w:style w:type="paragraph" w:customStyle="1" w:styleId="ADE225D721064D24BF6138F86BE9F5A4">
    <w:name w:val="ADE225D721064D24BF6138F86BE9F5A4"/>
  </w:style>
  <w:style w:type="paragraph" w:customStyle="1" w:styleId="9FCD0C243D2F404FA61C74F9C84BF6B6">
    <w:name w:val="9FCD0C243D2F404FA61C74F9C84BF6B6"/>
  </w:style>
  <w:style w:type="paragraph" w:customStyle="1" w:styleId="325BC6A69E90496190F076668E364E6A">
    <w:name w:val="325BC6A69E90496190F076668E364E6A"/>
  </w:style>
  <w:style w:type="paragraph" w:customStyle="1" w:styleId="2E81E1D969594D5391E364F6CE4F0EF9">
    <w:name w:val="2E81E1D969594D5391E364F6CE4F0EF9"/>
  </w:style>
  <w:style w:type="character" w:styleId="Hyperlink">
    <w:name w:val="Hyperlink"/>
    <w:basedOn w:val="Standaardalinea-lettertype"/>
    <w:uiPriority w:val="99"/>
    <w:unhideWhenUsed/>
    <w:rPr>
      <w:color w:val="ED7D31" w:themeColor="accent2"/>
      <w:u w:val="single"/>
    </w:rPr>
  </w:style>
  <w:style w:type="paragraph" w:customStyle="1" w:styleId="CD1C67AC885F40F68F4AEE45B7FAEF33">
    <w:name w:val="CD1C67AC885F40F68F4AEE45B7FAEF33"/>
  </w:style>
  <w:style w:type="paragraph" w:customStyle="1" w:styleId="7B25D9F5B25C4E9E8D6DC815C2613238">
    <w:name w:val="7B25D9F5B25C4E9E8D6DC815C2613238"/>
  </w:style>
  <w:style w:type="paragraph" w:customStyle="1" w:styleId="9BF1A7A305F14711AA30B46961B21AD6">
    <w:name w:val="9BF1A7A305F14711AA30B46961B21AD6"/>
  </w:style>
  <w:style w:type="paragraph" w:customStyle="1" w:styleId="B99D483736D040BF9008E7124DFA4A7F">
    <w:name w:val="B99D483736D040BF9008E7124DFA4A7F"/>
  </w:style>
  <w:style w:type="paragraph" w:customStyle="1" w:styleId="A3DBE8F1BE264DF085B0FA4F84E29F1E">
    <w:name w:val="A3DBE8F1BE264DF085B0FA4F84E29F1E"/>
  </w:style>
  <w:style w:type="paragraph" w:customStyle="1" w:styleId="0330BA4A3BCD408688D3DE2379BC1B80">
    <w:name w:val="0330BA4A3BCD408688D3DE2379BC1B80"/>
  </w:style>
  <w:style w:type="paragraph" w:customStyle="1" w:styleId="41A34D9ECE9D453C84D63093EE21972B">
    <w:name w:val="41A34D9ECE9D453C84D63093EE21972B"/>
  </w:style>
  <w:style w:type="paragraph" w:customStyle="1" w:styleId="7971E3B79E714C259DF998E35C8A468F">
    <w:name w:val="7971E3B79E714C259DF998E35C8A468F"/>
  </w:style>
  <w:style w:type="paragraph" w:customStyle="1" w:styleId="9493B965628047E4B08D83CF3DC7F2C2">
    <w:name w:val="9493B965628047E4B08D83CF3DC7F2C2"/>
  </w:style>
  <w:style w:type="paragraph" w:customStyle="1" w:styleId="7B93EB864FA34C7F814F47F2C53791E7">
    <w:name w:val="7B93EB864FA34C7F814F47F2C53791E7"/>
  </w:style>
  <w:style w:type="paragraph" w:customStyle="1" w:styleId="396BE74E53FB4173A30C655969FE3DBB">
    <w:name w:val="396BE74E53FB4173A30C655969FE3DBB"/>
  </w:style>
  <w:style w:type="paragraph" w:customStyle="1" w:styleId="C60C242FF135413EAE9C2A39DF244706">
    <w:name w:val="C60C242FF135413EAE9C2A39DF244706"/>
  </w:style>
  <w:style w:type="paragraph" w:customStyle="1" w:styleId="C796A7EFA6D6413BBA23787BBCED5D84">
    <w:name w:val="C796A7EFA6D6413BBA23787BBCED5D84"/>
  </w:style>
  <w:style w:type="paragraph" w:customStyle="1" w:styleId="3AF817AAB1DC422FA61167C214315DE7">
    <w:name w:val="3AF817AAB1DC422FA61167C214315DE7"/>
  </w:style>
  <w:style w:type="paragraph" w:customStyle="1" w:styleId="262EA3E814524B85AE3F3F9150F23519">
    <w:name w:val="262EA3E814524B85AE3F3F9150F23519"/>
  </w:style>
  <w:style w:type="paragraph" w:customStyle="1" w:styleId="865B1D5414944A729C1E8A248D102553">
    <w:name w:val="865B1D5414944A729C1E8A248D102553"/>
  </w:style>
  <w:style w:type="paragraph" w:customStyle="1" w:styleId="70FCAA887EDB445480ACAD35433A193D">
    <w:name w:val="70FCAA887EDB445480ACAD35433A193D"/>
  </w:style>
  <w:style w:type="paragraph" w:customStyle="1" w:styleId="096E3DB332D54F6ABCD8968EA65C7D43">
    <w:name w:val="096E3DB332D54F6ABCD8968EA65C7D43"/>
  </w:style>
  <w:style w:type="paragraph" w:customStyle="1" w:styleId="2F7C4DADC9A24FC4BDA91A8ECE315BA0">
    <w:name w:val="2F7C4DADC9A24FC4BDA91A8ECE315BA0"/>
  </w:style>
  <w:style w:type="paragraph" w:customStyle="1" w:styleId="6944E03FF44345898B1E837C70DC36F3">
    <w:name w:val="6944E03FF44345898B1E837C70DC36F3"/>
  </w:style>
  <w:style w:type="paragraph" w:customStyle="1" w:styleId="5C1FFB77E1594F44A4AE07178195F114">
    <w:name w:val="5C1FFB77E1594F44A4AE07178195F114"/>
  </w:style>
  <w:style w:type="paragraph" w:customStyle="1" w:styleId="0C4E1DA5EAE04E1696B4DAAC5E3768D0">
    <w:name w:val="0C4E1DA5EAE04E1696B4DAAC5E3768D0"/>
  </w:style>
  <w:style w:type="paragraph" w:customStyle="1" w:styleId="57E2DDBE051C4B7698F86412124E611B">
    <w:name w:val="57E2DDBE051C4B7698F86412124E611B"/>
  </w:style>
  <w:style w:type="paragraph" w:customStyle="1" w:styleId="4A02796449AF4AA983E821A958E4DFE9">
    <w:name w:val="4A02796449AF4AA983E821A958E4DFE9"/>
  </w:style>
  <w:style w:type="paragraph" w:customStyle="1" w:styleId="C76BC0A492214F83AA19B701D1E05402">
    <w:name w:val="C76BC0A492214F83AA19B701D1E05402"/>
  </w:style>
  <w:style w:type="paragraph" w:customStyle="1" w:styleId="BFA7DDE6FE80441186E8FBD362C8E777">
    <w:name w:val="BFA7DDE6FE80441186E8FBD362C8E777"/>
  </w:style>
  <w:style w:type="paragraph" w:customStyle="1" w:styleId="2DCC107557F540FFB26DF123F9C06CF1">
    <w:name w:val="2DCC107557F540FFB26DF123F9C06CF1"/>
  </w:style>
  <w:style w:type="paragraph" w:customStyle="1" w:styleId="C23B6E21D93142968E2F8F3087B77FE2">
    <w:name w:val="C23B6E21D93142968E2F8F3087B77FE2"/>
  </w:style>
  <w:style w:type="paragraph" w:customStyle="1" w:styleId="F2238A06415D4B03853E1092B77755D0">
    <w:name w:val="F2238A06415D4B03853E1092B77755D0"/>
  </w:style>
  <w:style w:type="paragraph" w:customStyle="1" w:styleId="E2667B47C50E43D4A5660740FFD04A39">
    <w:name w:val="E2667B47C50E43D4A5660740FFD04A39"/>
  </w:style>
  <w:style w:type="character" w:customStyle="1" w:styleId="Kop2Char">
    <w:name w:val="Kop 2 Char"/>
    <w:basedOn w:val="Standaardalinea-lettertype"/>
    <w:link w:val="Kop2"/>
    <w:uiPriority w:val="9"/>
    <w:rsid w:val="00844AD0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248D8E3EC784B2EAE39EBA1D924AADB">
    <w:name w:val="2248D8E3EC784B2EAE39EBA1D924AADB"/>
  </w:style>
  <w:style w:type="paragraph" w:customStyle="1" w:styleId="172B7CA29FCA4EDEBA21C466AF9048E7">
    <w:name w:val="172B7CA29FCA4EDEBA21C466AF9048E7"/>
    <w:rsid w:val="00844AD0"/>
  </w:style>
  <w:style w:type="paragraph" w:customStyle="1" w:styleId="702BB91ECB65435C998D81D361F12015">
    <w:name w:val="702BB91ECB65435C998D81D361F12015"/>
    <w:rsid w:val="00844AD0"/>
  </w:style>
  <w:style w:type="paragraph" w:customStyle="1" w:styleId="6E43ED77171C464296026BDD8A0E3D73">
    <w:name w:val="6E43ED77171C464296026BDD8A0E3D73"/>
    <w:rsid w:val="00844AD0"/>
  </w:style>
  <w:style w:type="paragraph" w:customStyle="1" w:styleId="BFE0922628AC4DAB8E23EF8F1AAEB9A4">
    <w:name w:val="BFE0922628AC4DAB8E23EF8F1AAEB9A4"/>
    <w:rsid w:val="00844AD0"/>
  </w:style>
  <w:style w:type="paragraph" w:customStyle="1" w:styleId="A21A20CF75F848199C8945F0A39B89A2">
    <w:name w:val="A21A20CF75F848199C8945F0A39B89A2"/>
    <w:rsid w:val="00844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4674B1-7C7E-47D7-847E-0814EA007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Blauwgrijs cv.dotx</Template>
  <TotalTime>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2019-03-17T21:53:00Z</dcterms:created>
  <dcterms:modified xsi:type="dcterms:W3CDTF">2020-03-02T14:42:00Z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